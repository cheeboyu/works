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408F" w14:textId="77777777" w:rsidR="00840A11" w:rsidRPr="00EB08EB" w:rsidRDefault="00840A11" w:rsidP="00840A11">
      <w:pPr>
        <w:pStyle w:val="Heading1"/>
      </w:pPr>
      <w:bookmarkStart w:id="0" w:name="_Toc69072932"/>
      <w:r>
        <w:t>Annex</w:t>
      </w:r>
      <w:r w:rsidRPr="00EB08EB">
        <w:t xml:space="preserve"> </w:t>
      </w:r>
      <w:r>
        <w:t>D</w:t>
      </w:r>
      <w:r w:rsidRPr="00EB08EB">
        <w:t xml:space="preserve"> – </w:t>
      </w:r>
      <w:r>
        <w:t>Interview Questions</w:t>
      </w:r>
      <w:bookmarkEnd w:id="0"/>
      <w:r w:rsidRPr="00EB08EB">
        <w:t xml:space="preserve"> </w:t>
      </w:r>
    </w:p>
    <w:p w14:paraId="358093B4" w14:textId="77777777" w:rsidR="00840A11" w:rsidRPr="00EB08EB" w:rsidRDefault="00840A11" w:rsidP="00840A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C"/>
          <w:szCs w:val="24"/>
        </w:rPr>
      </w:pPr>
      <w:r w:rsidRPr="005F36CF">
        <w:rPr>
          <w:rFonts w:ascii="Calibri" w:hAnsi="Calibri" w:cs="Calibri"/>
          <w:b/>
          <w:bCs/>
          <w:color w:val="4F81BC"/>
          <w:sz w:val="28"/>
          <w:szCs w:val="28"/>
        </w:rPr>
        <w:t>(</w:t>
      </w:r>
      <w:r>
        <w:rPr>
          <w:rFonts w:ascii="Calibri" w:hAnsi="Calibri" w:cs="Calibri"/>
          <w:b/>
          <w:bCs/>
          <w:color w:val="4F81BC"/>
          <w:sz w:val="28"/>
          <w:szCs w:val="28"/>
        </w:rPr>
        <w:t>To be completed by the Team)</w:t>
      </w:r>
    </w:p>
    <w:p w14:paraId="20AF2D7E" w14:textId="77777777" w:rsidR="00840A11" w:rsidRDefault="00840A11" w:rsidP="00840A11"/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830"/>
        <w:gridCol w:w="6186"/>
      </w:tblGrid>
      <w:tr w:rsidR="00840A11" w14:paraId="710B345B" w14:textId="77777777" w:rsidTr="00024CBA">
        <w:tc>
          <w:tcPr>
            <w:tcW w:w="2830" w:type="dxa"/>
          </w:tcPr>
          <w:p w14:paraId="7B711116" w14:textId="77777777" w:rsidR="00840A11" w:rsidRPr="007555B9" w:rsidRDefault="00840A11" w:rsidP="00024CBA">
            <w:pPr>
              <w:rPr>
                <w:b/>
                <w:bCs/>
              </w:rPr>
            </w:pPr>
            <w:r w:rsidRPr="007555B9">
              <w:rPr>
                <w:b/>
                <w:bCs/>
              </w:rPr>
              <w:t xml:space="preserve">Module Group: </w:t>
            </w:r>
          </w:p>
        </w:tc>
        <w:tc>
          <w:tcPr>
            <w:tcW w:w="6186" w:type="dxa"/>
          </w:tcPr>
          <w:p w14:paraId="3BA982C9" w14:textId="72C67DC6" w:rsidR="00840A11" w:rsidRDefault="00840A11" w:rsidP="00024CBA">
            <w:r>
              <w:t>ITB811-0</w:t>
            </w:r>
            <w:r w:rsidR="00473913">
              <w:t>2</w:t>
            </w:r>
          </w:p>
        </w:tc>
      </w:tr>
      <w:tr w:rsidR="00840A11" w14:paraId="48711DB2" w14:textId="77777777" w:rsidTr="00024CBA">
        <w:tc>
          <w:tcPr>
            <w:tcW w:w="2830" w:type="dxa"/>
          </w:tcPr>
          <w:p w14:paraId="55E47102" w14:textId="77777777" w:rsidR="00840A11" w:rsidRPr="007555B9" w:rsidRDefault="00840A11" w:rsidP="00024CBA">
            <w:pPr>
              <w:rPr>
                <w:b/>
                <w:bCs/>
              </w:rPr>
            </w:pPr>
            <w:r w:rsidRPr="007555B9">
              <w:rPr>
                <w:b/>
                <w:bCs/>
              </w:rPr>
              <w:t xml:space="preserve">Team Name: </w:t>
            </w:r>
          </w:p>
        </w:tc>
        <w:tc>
          <w:tcPr>
            <w:tcW w:w="6186" w:type="dxa"/>
          </w:tcPr>
          <w:p w14:paraId="37D02D92" w14:textId="65C28511" w:rsidR="00840A11" w:rsidRDefault="008E4010" w:rsidP="00024CBA">
            <w:r w:rsidRPr="008E4010">
              <w:t>The Fantastic Four</w:t>
            </w:r>
          </w:p>
        </w:tc>
      </w:tr>
      <w:tr w:rsidR="00840A11" w14:paraId="05B0B473" w14:textId="77777777" w:rsidTr="00024CBA">
        <w:tc>
          <w:tcPr>
            <w:tcW w:w="2830" w:type="dxa"/>
          </w:tcPr>
          <w:p w14:paraId="368CFF78" w14:textId="77777777" w:rsidR="00840A11" w:rsidRPr="007555B9" w:rsidRDefault="00840A11" w:rsidP="00024CBA">
            <w:pPr>
              <w:rPr>
                <w:b/>
                <w:bCs/>
              </w:rPr>
            </w:pPr>
            <w:r w:rsidRPr="007555B9">
              <w:rPr>
                <w:b/>
                <w:bCs/>
              </w:rPr>
              <w:t xml:space="preserve">Team Members: </w:t>
            </w:r>
          </w:p>
          <w:p w14:paraId="5A317536" w14:textId="77777777" w:rsidR="00840A11" w:rsidRPr="007555B9" w:rsidRDefault="00840A11" w:rsidP="00024CBA">
            <w:pPr>
              <w:pStyle w:val="BodyText"/>
              <w:spacing w:before="60"/>
              <w:rPr>
                <w:rFonts w:asciiTheme="majorHAnsi" w:hAnsiTheme="majorHAnsi"/>
                <w:b/>
                <w:bCs/>
              </w:rPr>
            </w:pPr>
            <w:r w:rsidRPr="007555B9">
              <w:rPr>
                <w:rFonts w:asciiTheme="minorHAnsi" w:eastAsiaTheme="minorEastAsia" w:hAnsiTheme="minorHAnsi"/>
                <w:b/>
                <w:bCs/>
                <w:lang w:eastAsia="zh-CN"/>
              </w:rPr>
              <w:t>(*denotes the Team Leader)</w:t>
            </w:r>
          </w:p>
        </w:tc>
        <w:tc>
          <w:tcPr>
            <w:tcW w:w="6186" w:type="dxa"/>
          </w:tcPr>
          <w:p w14:paraId="464237DF" w14:textId="449331F7" w:rsidR="00473913" w:rsidRDefault="00473913" w:rsidP="00473913">
            <w:r>
              <w:t>1. CHEE BO YU (214322H)*</w:t>
            </w:r>
          </w:p>
          <w:p w14:paraId="756630CA" w14:textId="77777777" w:rsidR="00473913" w:rsidRDefault="00473913" w:rsidP="00473913">
            <w:r>
              <w:t>2. NGEI ZHEN YANG (210891R)</w:t>
            </w:r>
          </w:p>
          <w:p w14:paraId="6C6A99DC" w14:textId="77777777" w:rsidR="00473913" w:rsidRDefault="00473913" w:rsidP="00473913">
            <w:r>
              <w:t>3. TAN HUI XIN (212552X)</w:t>
            </w:r>
          </w:p>
          <w:p w14:paraId="12DEBACB" w14:textId="3FC0052C" w:rsidR="00840A11" w:rsidRDefault="00473913" w:rsidP="00473913">
            <w:r>
              <w:t>4. TRISTAN HOH JIA XU (212808Z)</w:t>
            </w:r>
          </w:p>
        </w:tc>
      </w:tr>
    </w:tbl>
    <w:p w14:paraId="670743D1" w14:textId="77777777" w:rsidR="00840A11" w:rsidRDefault="00840A11" w:rsidP="00840A11">
      <w:pPr>
        <w:tabs>
          <w:tab w:val="left" w:pos="2700"/>
          <w:tab w:val="left" w:pos="3099"/>
          <w:tab w:val="left" w:pos="7755"/>
        </w:tabs>
        <w:spacing w:before="60"/>
        <w:rPr>
          <w:b/>
          <w:szCs w:val="24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91"/>
        <w:gridCol w:w="4678"/>
        <w:gridCol w:w="1701"/>
        <w:gridCol w:w="2075"/>
      </w:tblGrid>
      <w:tr w:rsidR="00840A11" w:rsidRPr="000F3C90" w14:paraId="48E1B26F" w14:textId="77777777" w:rsidTr="002D0D8F">
        <w:tc>
          <w:tcPr>
            <w:tcW w:w="9045" w:type="dxa"/>
            <w:gridSpan w:val="4"/>
            <w:shd w:val="clear" w:color="auto" w:fill="B4C6E7" w:themeFill="accent1" w:themeFillTint="66"/>
          </w:tcPr>
          <w:p w14:paraId="1CC190EE" w14:textId="77777777" w:rsidR="00840A11" w:rsidRPr="0027050C" w:rsidRDefault="00840A11" w:rsidP="00024CBA">
            <w:pPr>
              <w:rPr>
                <w:b/>
                <w:bCs/>
              </w:rPr>
            </w:pPr>
            <w:r w:rsidRPr="0027050C">
              <w:rPr>
                <w:b/>
                <w:bCs/>
              </w:rPr>
              <w:t>List of Interview Questions</w:t>
            </w:r>
          </w:p>
        </w:tc>
      </w:tr>
      <w:tr w:rsidR="00840A11" w:rsidRPr="000F3C90" w14:paraId="331DEAA8" w14:textId="77777777" w:rsidTr="002D0D8F">
        <w:tc>
          <w:tcPr>
            <w:tcW w:w="591" w:type="dxa"/>
            <w:shd w:val="clear" w:color="auto" w:fill="D9E2F3" w:themeFill="accent1" w:themeFillTint="33"/>
          </w:tcPr>
          <w:p w14:paraId="15871A1A" w14:textId="77777777" w:rsidR="00840A11" w:rsidRPr="005F36CF" w:rsidRDefault="00840A11" w:rsidP="00024CBA">
            <w:pPr>
              <w:rPr>
                <w:b/>
                <w:bCs/>
              </w:rPr>
            </w:pPr>
            <w:r>
              <w:rPr>
                <w:b/>
                <w:bCs/>
              </w:rPr>
              <w:t>S/N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B011FBF" w14:textId="77777777" w:rsidR="00840A11" w:rsidRPr="005F36CF" w:rsidRDefault="00840A11" w:rsidP="00024CBA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752BED73" w14:textId="77777777" w:rsidR="00840A11" w:rsidRPr="005F36CF" w:rsidRDefault="00840A11" w:rsidP="00024C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314159C7" w14:textId="77777777" w:rsidR="00840A11" w:rsidRPr="005F36CF" w:rsidRDefault="00840A11" w:rsidP="00024C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of Question</w:t>
            </w:r>
          </w:p>
        </w:tc>
      </w:tr>
      <w:tr w:rsidR="00840A11" w:rsidRPr="000F3C90" w14:paraId="483D91A0" w14:textId="77777777" w:rsidTr="002D0D8F">
        <w:tc>
          <w:tcPr>
            <w:tcW w:w="591" w:type="dxa"/>
          </w:tcPr>
          <w:p w14:paraId="1DBFEDD3" w14:textId="27809457" w:rsidR="00840A11" w:rsidRDefault="00473913" w:rsidP="00024CBA">
            <w:r>
              <w:t>1</w:t>
            </w:r>
          </w:p>
        </w:tc>
        <w:tc>
          <w:tcPr>
            <w:tcW w:w="4678" w:type="dxa"/>
          </w:tcPr>
          <w:p w14:paraId="6713735E" w14:textId="6A33AD6E" w:rsidR="006C5602" w:rsidRPr="000F3C90" w:rsidRDefault="00DF79C4" w:rsidP="00024CBA">
            <w:r>
              <w:t>How will you like to browse the movie</w:t>
            </w:r>
            <w:r w:rsidR="00E01476">
              <w:t xml:space="preserve"> list</w:t>
            </w:r>
            <w:r>
              <w:t>?</w:t>
            </w:r>
            <w:r w:rsidR="00E01476">
              <w:t xml:space="preserve"> (by category or name)</w:t>
            </w:r>
          </w:p>
        </w:tc>
        <w:tc>
          <w:tcPr>
            <w:tcW w:w="1701" w:type="dxa"/>
          </w:tcPr>
          <w:p w14:paraId="703DD46F" w14:textId="3D881887" w:rsidR="00840A11" w:rsidRPr="000F3C90" w:rsidRDefault="002D0D8F" w:rsidP="00024CBA">
            <w:r>
              <w:t>Member</w:t>
            </w:r>
          </w:p>
        </w:tc>
        <w:tc>
          <w:tcPr>
            <w:tcW w:w="2075" w:type="dxa"/>
          </w:tcPr>
          <w:p w14:paraId="0F0B86C3" w14:textId="5A7B5BDB" w:rsidR="00840A11" w:rsidRPr="000F3C90" w:rsidRDefault="002D0D8F" w:rsidP="00024CBA">
            <w:r w:rsidRPr="002D0D8F">
              <w:t>Open-Ended</w:t>
            </w:r>
          </w:p>
        </w:tc>
      </w:tr>
      <w:tr w:rsidR="002D0D8F" w:rsidRPr="000F3C90" w14:paraId="0FB566BD" w14:textId="77777777" w:rsidTr="002D0D8F">
        <w:tc>
          <w:tcPr>
            <w:tcW w:w="591" w:type="dxa"/>
          </w:tcPr>
          <w:p w14:paraId="7D087619" w14:textId="43D5ED15" w:rsidR="002D0D8F" w:rsidRDefault="002D0D8F" w:rsidP="002D0D8F">
            <w:r>
              <w:t>2</w:t>
            </w:r>
          </w:p>
        </w:tc>
        <w:tc>
          <w:tcPr>
            <w:tcW w:w="4678" w:type="dxa"/>
          </w:tcPr>
          <w:p w14:paraId="48A78828" w14:textId="65ACE4E3" w:rsidR="00EA64AB" w:rsidRPr="000F3C90" w:rsidRDefault="002D0D8F" w:rsidP="002D0D8F">
            <w:r w:rsidRPr="002D0D8F">
              <w:t xml:space="preserve">What are the features that you would like </w:t>
            </w:r>
            <w:r w:rsidR="007B022E">
              <w:t>to have for an online movie booking system?</w:t>
            </w:r>
          </w:p>
        </w:tc>
        <w:tc>
          <w:tcPr>
            <w:tcW w:w="1701" w:type="dxa"/>
          </w:tcPr>
          <w:p w14:paraId="5E1F2FBC" w14:textId="46483153" w:rsidR="002D0D8F" w:rsidRPr="000F3C90" w:rsidRDefault="002D0D8F" w:rsidP="002D0D8F">
            <w:r>
              <w:t>Member</w:t>
            </w:r>
          </w:p>
        </w:tc>
        <w:tc>
          <w:tcPr>
            <w:tcW w:w="2075" w:type="dxa"/>
          </w:tcPr>
          <w:p w14:paraId="6D772AE4" w14:textId="63847F12" w:rsidR="002D0D8F" w:rsidRPr="000F3C90" w:rsidRDefault="002D0D8F" w:rsidP="002D0D8F">
            <w:r w:rsidRPr="002D0D8F">
              <w:t>Open-Ended</w:t>
            </w:r>
          </w:p>
        </w:tc>
      </w:tr>
      <w:tr w:rsidR="002D0D8F" w:rsidRPr="000F3C90" w14:paraId="7148D5F8" w14:textId="77777777" w:rsidTr="002D0D8F">
        <w:tc>
          <w:tcPr>
            <w:tcW w:w="591" w:type="dxa"/>
          </w:tcPr>
          <w:p w14:paraId="5C7B1537" w14:textId="1E042EF6" w:rsidR="002D0D8F" w:rsidRDefault="000D4AA1" w:rsidP="002D0D8F">
            <w:r>
              <w:t>3</w:t>
            </w:r>
          </w:p>
        </w:tc>
        <w:tc>
          <w:tcPr>
            <w:tcW w:w="4678" w:type="dxa"/>
          </w:tcPr>
          <w:p w14:paraId="78E9D5BD" w14:textId="77C547B6" w:rsidR="00884657" w:rsidRDefault="008A2B8B" w:rsidP="002D0D8F">
            <w:r>
              <w:t>How do you want to view your account details?</w:t>
            </w:r>
          </w:p>
        </w:tc>
        <w:tc>
          <w:tcPr>
            <w:tcW w:w="1701" w:type="dxa"/>
          </w:tcPr>
          <w:p w14:paraId="3DB9B00B" w14:textId="28CAE31B" w:rsidR="002D0D8F" w:rsidRPr="000F3C90" w:rsidRDefault="002D0D8F" w:rsidP="002D0D8F">
            <w:r>
              <w:t>Member</w:t>
            </w:r>
          </w:p>
        </w:tc>
        <w:tc>
          <w:tcPr>
            <w:tcW w:w="2075" w:type="dxa"/>
          </w:tcPr>
          <w:p w14:paraId="17A35D8E" w14:textId="7BCC6D1F" w:rsidR="002D0D8F" w:rsidRPr="000F3C90" w:rsidRDefault="002D0D8F" w:rsidP="002D0D8F">
            <w:r w:rsidRPr="002D0D8F">
              <w:t>Open-Ended</w:t>
            </w:r>
          </w:p>
        </w:tc>
      </w:tr>
      <w:tr w:rsidR="00E176E0" w:rsidRPr="000F3C90" w14:paraId="1CD04DC2" w14:textId="77777777" w:rsidTr="002D0D8F">
        <w:tc>
          <w:tcPr>
            <w:tcW w:w="591" w:type="dxa"/>
          </w:tcPr>
          <w:p w14:paraId="73CC7FEC" w14:textId="7E43BEF3" w:rsidR="00E176E0" w:rsidRDefault="00E176E0" w:rsidP="00E176E0">
            <w:r>
              <w:t>4</w:t>
            </w:r>
          </w:p>
        </w:tc>
        <w:tc>
          <w:tcPr>
            <w:tcW w:w="4678" w:type="dxa"/>
          </w:tcPr>
          <w:p w14:paraId="07546A9D" w14:textId="5BA9B93A" w:rsidR="00E176E0" w:rsidRDefault="008E520C" w:rsidP="00E176E0">
            <w:r w:rsidRPr="008E520C">
              <w:t>What is your preferred way of viewing your membership status?</w:t>
            </w:r>
          </w:p>
        </w:tc>
        <w:tc>
          <w:tcPr>
            <w:tcW w:w="1701" w:type="dxa"/>
          </w:tcPr>
          <w:p w14:paraId="4C8AAF79" w14:textId="16101FD9" w:rsidR="00E176E0" w:rsidRDefault="00E176E0" w:rsidP="00E176E0">
            <w:r>
              <w:t>Member</w:t>
            </w:r>
          </w:p>
        </w:tc>
        <w:tc>
          <w:tcPr>
            <w:tcW w:w="2075" w:type="dxa"/>
          </w:tcPr>
          <w:p w14:paraId="7F7A95C3" w14:textId="03A28C78" w:rsidR="00E176E0" w:rsidRPr="002D0D8F" w:rsidRDefault="00E176E0" w:rsidP="00E176E0">
            <w:r w:rsidRPr="002D0D8F">
              <w:t>Open-Ended</w:t>
            </w:r>
          </w:p>
        </w:tc>
      </w:tr>
      <w:tr w:rsidR="00E176E0" w:rsidRPr="000F3C90" w14:paraId="1B59FEA9" w14:textId="77777777" w:rsidTr="002D0D8F">
        <w:tc>
          <w:tcPr>
            <w:tcW w:w="591" w:type="dxa"/>
          </w:tcPr>
          <w:p w14:paraId="12456C94" w14:textId="287C2655" w:rsidR="00E176E0" w:rsidRDefault="000F5ED7" w:rsidP="00E176E0">
            <w:r>
              <w:t>5</w:t>
            </w:r>
          </w:p>
        </w:tc>
        <w:tc>
          <w:tcPr>
            <w:tcW w:w="4678" w:type="dxa"/>
          </w:tcPr>
          <w:p w14:paraId="0C632962" w14:textId="33E9A9F7" w:rsidR="00E176E0" w:rsidRDefault="006C6322" w:rsidP="00E176E0">
            <w:r w:rsidRPr="006C6322">
              <w:t xml:space="preserve">Which security measures do you want to </w:t>
            </w:r>
            <w:r w:rsidR="00E25C9B">
              <w:t>implement</w:t>
            </w:r>
            <w:r w:rsidRPr="006C6322">
              <w:t xml:space="preserve"> to prevent personal information from being misused?</w:t>
            </w:r>
          </w:p>
        </w:tc>
        <w:tc>
          <w:tcPr>
            <w:tcW w:w="1701" w:type="dxa"/>
          </w:tcPr>
          <w:p w14:paraId="5337503E" w14:textId="2BD3D283" w:rsidR="00E176E0" w:rsidRPr="000F3C90" w:rsidRDefault="00E176E0" w:rsidP="00E176E0">
            <w:r w:rsidRPr="002D0D8F">
              <w:t>System Administrator</w:t>
            </w:r>
          </w:p>
        </w:tc>
        <w:tc>
          <w:tcPr>
            <w:tcW w:w="2075" w:type="dxa"/>
          </w:tcPr>
          <w:p w14:paraId="0C0E4AD8" w14:textId="2673114B" w:rsidR="00E176E0" w:rsidRPr="000F3C90" w:rsidRDefault="00E176E0" w:rsidP="00E176E0">
            <w:r w:rsidRPr="002D0D8F">
              <w:t>Open-Ended</w:t>
            </w:r>
          </w:p>
        </w:tc>
      </w:tr>
      <w:tr w:rsidR="00E176E0" w:rsidRPr="000F3C90" w14:paraId="7063E3A9" w14:textId="77777777" w:rsidTr="002D0D8F">
        <w:tc>
          <w:tcPr>
            <w:tcW w:w="591" w:type="dxa"/>
          </w:tcPr>
          <w:p w14:paraId="668B6A17" w14:textId="09D588D0" w:rsidR="00E176E0" w:rsidRPr="00A46043" w:rsidRDefault="000F5ED7" w:rsidP="00E176E0">
            <w:pPr>
              <w:rPr>
                <w:color w:val="808080" w:themeColor="background1" w:themeShade="80"/>
              </w:rPr>
            </w:pPr>
            <w:r w:rsidRPr="00CA15C0">
              <w:t>6</w:t>
            </w:r>
          </w:p>
        </w:tc>
        <w:tc>
          <w:tcPr>
            <w:tcW w:w="4678" w:type="dxa"/>
          </w:tcPr>
          <w:p w14:paraId="0D71E640" w14:textId="579577BB" w:rsidR="00E176E0" w:rsidRDefault="006C6322" w:rsidP="00E176E0">
            <w:r w:rsidRPr="006C6322">
              <w:t xml:space="preserve">What kind of feature do you like to manage a movie list? </w:t>
            </w:r>
          </w:p>
        </w:tc>
        <w:tc>
          <w:tcPr>
            <w:tcW w:w="1701" w:type="dxa"/>
          </w:tcPr>
          <w:p w14:paraId="659ADC52" w14:textId="791B9FFB" w:rsidR="00E176E0" w:rsidRPr="000F3C90" w:rsidRDefault="00E176E0" w:rsidP="00E176E0">
            <w:r w:rsidRPr="002D0D8F">
              <w:t>System Administrator</w:t>
            </w:r>
          </w:p>
        </w:tc>
        <w:tc>
          <w:tcPr>
            <w:tcW w:w="2075" w:type="dxa"/>
          </w:tcPr>
          <w:p w14:paraId="0103230A" w14:textId="32CD8D4F" w:rsidR="00E176E0" w:rsidRPr="000F3C90" w:rsidRDefault="00E176E0" w:rsidP="00E176E0">
            <w:r w:rsidRPr="002D0D8F">
              <w:t>Open-Ended</w:t>
            </w:r>
          </w:p>
        </w:tc>
      </w:tr>
      <w:tr w:rsidR="00E176E0" w:rsidRPr="000F3C90" w14:paraId="2276BCB4" w14:textId="77777777" w:rsidTr="002D0D8F">
        <w:tc>
          <w:tcPr>
            <w:tcW w:w="591" w:type="dxa"/>
          </w:tcPr>
          <w:p w14:paraId="037E848D" w14:textId="562A79A5" w:rsidR="00E176E0" w:rsidRDefault="000F5ED7" w:rsidP="00E176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678" w:type="dxa"/>
          </w:tcPr>
          <w:p w14:paraId="27AFD3A4" w14:textId="3D41AC63" w:rsidR="00E176E0" w:rsidRDefault="005800A5" w:rsidP="00E176E0">
            <w:r w:rsidRPr="005800A5">
              <w:t xml:space="preserve">How would you like to give access to </w:t>
            </w:r>
            <w:r w:rsidR="003D3643">
              <w:t>the user</w:t>
            </w:r>
            <w:r w:rsidRPr="005800A5">
              <w:t>?</w:t>
            </w:r>
          </w:p>
        </w:tc>
        <w:tc>
          <w:tcPr>
            <w:tcW w:w="1701" w:type="dxa"/>
          </w:tcPr>
          <w:p w14:paraId="1F56F9D2" w14:textId="0982BCBC" w:rsidR="00E176E0" w:rsidRPr="002D0D8F" w:rsidRDefault="00E176E0" w:rsidP="00E176E0">
            <w:r w:rsidRPr="002D0D8F">
              <w:t>System Administrator</w:t>
            </w:r>
          </w:p>
        </w:tc>
        <w:tc>
          <w:tcPr>
            <w:tcW w:w="2075" w:type="dxa"/>
          </w:tcPr>
          <w:p w14:paraId="66BAAC74" w14:textId="514C5F3E" w:rsidR="00E176E0" w:rsidRPr="002D0D8F" w:rsidRDefault="00E176E0" w:rsidP="00E176E0">
            <w:r w:rsidRPr="002D0D8F">
              <w:t>Open-Ended</w:t>
            </w:r>
          </w:p>
        </w:tc>
      </w:tr>
      <w:tr w:rsidR="004F2B72" w:rsidRPr="000F3C90" w14:paraId="25E048CA" w14:textId="77777777" w:rsidTr="002D0D8F">
        <w:tc>
          <w:tcPr>
            <w:tcW w:w="591" w:type="dxa"/>
          </w:tcPr>
          <w:p w14:paraId="175C906C" w14:textId="5F8DF79A" w:rsidR="004F2B72" w:rsidRDefault="004F2B72" w:rsidP="004F2B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678" w:type="dxa"/>
          </w:tcPr>
          <w:p w14:paraId="551D3E66" w14:textId="780089A0" w:rsidR="004F2B72" w:rsidRDefault="004F2B72" w:rsidP="004F2B72">
            <w:r>
              <w:t>Wh</w:t>
            </w:r>
            <w:r w:rsidR="00CA15C0">
              <w:t>o can access the customer’s information</w:t>
            </w:r>
            <w:r>
              <w:t>?</w:t>
            </w:r>
          </w:p>
        </w:tc>
        <w:tc>
          <w:tcPr>
            <w:tcW w:w="1701" w:type="dxa"/>
          </w:tcPr>
          <w:p w14:paraId="5DEFAD9D" w14:textId="081E60A1" w:rsidR="004F2B72" w:rsidRPr="002D0D8F" w:rsidRDefault="004F2B72" w:rsidP="004F2B72">
            <w:r w:rsidRPr="002D0D8F">
              <w:t>System Administrator</w:t>
            </w:r>
          </w:p>
        </w:tc>
        <w:tc>
          <w:tcPr>
            <w:tcW w:w="2075" w:type="dxa"/>
          </w:tcPr>
          <w:p w14:paraId="4EE442B7" w14:textId="106DA9ED" w:rsidR="004F2B72" w:rsidRPr="002D0D8F" w:rsidRDefault="004F2B72" w:rsidP="004F2B72">
            <w:r w:rsidRPr="002D0D8F">
              <w:t>Open-Ended</w:t>
            </w:r>
          </w:p>
        </w:tc>
      </w:tr>
      <w:tr w:rsidR="004F2B72" w:rsidRPr="000F3C90" w14:paraId="1BFC017F" w14:textId="77777777" w:rsidTr="002D0D8F">
        <w:tc>
          <w:tcPr>
            <w:tcW w:w="591" w:type="dxa"/>
          </w:tcPr>
          <w:p w14:paraId="38EC2D54" w14:textId="1941C776" w:rsidR="004F2B72" w:rsidRPr="00A46043" w:rsidRDefault="004F2B72" w:rsidP="004F2B72">
            <w:pPr>
              <w:rPr>
                <w:color w:val="808080" w:themeColor="background1" w:themeShade="80"/>
              </w:rPr>
            </w:pPr>
            <w:r w:rsidRPr="00CA15C0">
              <w:t>9</w:t>
            </w:r>
          </w:p>
        </w:tc>
        <w:tc>
          <w:tcPr>
            <w:tcW w:w="4678" w:type="dxa"/>
          </w:tcPr>
          <w:p w14:paraId="5793B160" w14:textId="6EC0CE93" w:rsidR="004F2B72" w:rsidRDefault="00F47A9A" w:rsidP="004F2B72">
            <w:r w:rsidRPr="00F47A9A">
              <w:t>How do you want the upcoming movies/ promotions to be displayed to visitors/members?</w:t>
            </w:r>
          </w:p>
        </w:tc>
        <w:tc>
          <w:tcPr>
            <w:tcW w:w="1701" w:type="dxa"/>
          </w:tcPr>
          <w:p w14:paraId="5808A31D" w14:textId="4AB20CA7" w:rsidR="004F2B72" w:rsidRPr="000F3C90" w:rsidRDefault="004F2B72" w:rsidP="004F2B72">
            <w:r w:rsidRPr="00A70A43">
              <w:t>Cineplex owner</w:t>
            </w:r>
          </w:p>
        </w:tc>
        <w:tc>
          <w:tcPr>
            <w:tcW w:w="2075" w:type="dxa"/>
          </w:tcPr>
          <w:p w14:paraId="5E66774F" w14:textId="4BC80E1D" w:rsidR="004F2B72" w:rsidRPr="000F3C90" w:rsidRDefault="004F2B72" w:rsidP="004F2B72">
            <w:r w:rsidRPr="002D0D8F">
              <w:t>Open-Ended</w:t>
            </w:r>
          </w:p>
        </w:tc>
      </w:tr>
      <w:tr w:rsidR="004F2B72" w:rsidRPr="000F3C90" w14:paraId="2D1111F9" w14:textId="77777777" w:rsidTr="002D0D8F">
        <w:tc>
          <w:tcPr>
            <w:tcW w:w="591" w:type="dxa"/>
          </w:tcPr>
          <w:p w14:paraId="086FADEB" w14:textId="466FEF36" w:rsidR="004F2B72" w:rsidRPr="00670211" w:rsidRDefault="004F2B72" w:rsidP="004F2B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10</w:t>
            </w:r>
          </w:p>
        </w:tc>
        <w:tc>
          <w:tcPr>
            <w:tcW w:w="4678" w:type="dxa"/>
          </w:tcPr>
          <w:p w14:paraId="3F6FC20D" w14:textId="36EFA7E0" w:rsidR="004F2B72" w:rsidRPr="00A70A43" w:rsidRDefault="00626264" w:rsidP="004F2B72">
            <w:r w:rsidRPr="00626264">
              <w:t xml:space="preserve">How would you like the system to authorise the user </w:t>
            </w:r>
            <w:r>
              <w:t>to use</w:t>
            </w:r>
            <w:r w:rsidRPr="00626264">
              <w:t xml:space="preserve"> it? (customer/cineplex staff)</w:t>
            </w:r>
          </w:p>
        </w:tc>
        <w:tc>
          <w:tcPr>
            <w:tcW w:w="1701" w:type="dxa"/>
          </w:tcPr>
          <w:p w14:paraId="3D74309C" w14:textId="2CB14B7D" w:rsidR="004F2B72" w:rsidRPr="00A70A43" w:rsidRDefault="004F2B72" w:rsidP="004F2B72">
            <w:r w:rsidRPr="00A70A43">
              <w:t>Cineplex owner</w:t>
            </w:r>
          </w:p>
        </w:tc>
        <w:tc>
          <w:tcPr>
            <w:tcW w:w="2075" w:type="dxa"/>
          </w:tcPr>
          <w:p w14:paraId="2D7999E1" w14:textId="4D9812FD" w:rsidR="004F2B72" w:rsidRPr="002D0D8F" w:rsidRDefault="004F2B72" w:rsidP="004F2B72">
            <w:r w:rsidRPr="002D0D8F">
              <w:t>Open-Ended</w:t>
            </w:r>
          </w:p>
        </w:tc>
      </w:tr>
      <w:tr w:rsidR="004F2B72" w:rsidRPr="000F3C90" w14:paraId="0CDC178C" w14:textId="77777777" w:rsidTr="002D0D8F">
        <w:tc>
          <w:tcPr>
            <w:tcW w:w="591" w:type="dxa"/>
          </w:tcPr>
          <w:p w14:paraId="4EBDD9A3" w14:textId="4DC4A5F9" w:rsidR="004F2B72" w:rsidRDefault="004F2B72" w:rsidP="004F2B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4678" w:type="dxa"/>
          </w:tcPr>
          <w:p w14:paraId="64533394" w14:textId="3AE809EB" w:rsidR="004F2B72" w:rsidRDefault="00CB6ADC" w:rsidP="004F2B72">
            <w:r w:rsidRPr="00CB6ADC">
              <w:t xml:space="preserve">What kind of review feedback do you want to collect? (review from </w:t>
            </w:r>
            <w:r w:rsidR="00110072">
              <w:t xml:space="preserve">the </w:t>
            </w:r>
            <w:r w:rsidRPr="00CB6ADC">
              <w:t>viewer)</w:t>
            </w:r>
          </w:p>
        </w:tc>
        <w:tc>
          <w:tcPr>
            <w:tcW w:w="1701" w:type="dxa"/>
          </w:tcPr>
          <w:p w14:paraId="66EEAE26" w14:textId="7CB5DC20" w:rsidR="004F2B72" w:rsidRPr="00A70A43" w:rsidRDefault="004F2B72" w:rsidP="004F2B72">
            <w:r w:rsidRPr="00A70A43">
              <w:t>Cineplex owner</w:t>
            </w:r>
          </w:p>
        </w:tc>
        <w:tc>
          <w:tcPr>
            <w:tcW w:w="2075" w:type="dxa"/>
          </w:tcPr>
          <w:p w14:paraId="6D9BCB88" w14:textId="38F3770C" w:rsidR="004F2B72" w:rsidRPr="002D0D8F" w:rsidRDefault="004F2B72" w:rsidP="004F2B72">
            <w:r w:rsidRPr="002D0D8F">
              <w:t>Open-Ended</w:t>
            </w:r>
          </w:p>
        </w:tc>
      </w:tr>
      <w:tr w:rsidR="004F2B72" w:rsidRPr="000F3C90" w14:paraId="50548364" w14:textId="77777777" w:rsidTr="002D0D8F">
        <w:tc>
          <w:tcPr>
            <w:tcW w:w="591" w:type="dxa"/>
          </w:tcPr>
          <w:p w14:paraId="3A857FDF" w14:textId="4559D494" w:rsidR="004F2B72" w:rsidRPr="00A46043" w:rsidRDefault="004F2B72" w:rsidP="004F2B72">
            <w:pPr>
              <w:rPr>
                <w:color w:val="808080" w:themeColor="background1" w:themeShade="80"/>
              </w:rPr>
            </w:pPr>
            <w:r w:rsidRPr="00670211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678" w:type="dxa"/>
          </w:tcPr>
          <w:p w14:paraId="2E875066" w14:textId="69186491" w:rsidR="004F2B72" w:rsidRDefault="00E8710D" w:rsidP="004F2B72">
            <w:r w:rsidRPr="00E8710D">
              <w:t xml:space="preserve">Which feature do you think would help you </w:t>
            </w:r>
            <w:r w:rsidR="00C17BA3" w:rsidRPr="00C17BA3">
              <w:t>work more efficientl</w:t>
            </w:r>
            <w:r w:rsidR="00C17BA3">
              <w:t>y</w:t>
            </w:r>
            <w:r w:rsidRPr="00E8710D">
              <w:t>?</w:t>
            </w:r>
          </w:p>
        </w:tc>
        <w:tc>
          <w:tcPr>
            <w:tcW w:w="1701" w:type="dxa"/>
          </w:tcPr>
          <w:p w14:paraId="18243059" w14:textId="21FB9B60" w:rsidR="004F2B72" w:rsidRPr="000F3C90" w:rsidRDefault="004F2B72" w:rsidP="004F2B72">
            <w:r w:rsidRPr="00670211">
              <w:t>Counter Staff</w:t>
            </w:r>
          </w:p>
        </w:tc>
        <w:tc>
          <w:tcPr>
            <w:tcW w:w="2075" w:type="dxa"/>
          </w:tcPr>
          <w:p w14:paraId="3F5F9143" w14:textId="3F164BFD" w:rsidR="004F2B72" w:rsidRPr="000F3C90" w:rsidRDefault="00DB1817" w:rsidP="004F2B72">
            <w:r>
              <w:t>Open</w:t>
            </w:r>
            <w:r w:rsidR="004F2B72" w:rsidRPr="00670211">
              <w:t>-ended</w:t>
            </w:r>
          </w:p>
        </w:tc>
      </w:tr>
      <w:tr w:rsidR="004F2B72" w:rsidRPr="000F3C90" w14:paraId="08305BF4" w14:textId="77777777" w:rsidTr="002D0D8F">
        <w:tc>
          <w:tcPr>
            <w:tcW w:w="591" w:type="dxa"/>
          </w:tcPr>
          <w:p w14:paraId="31998C62" w14:textId="62741C27" w:rsidR="004F2B72" w:rsidRDefault="004F2B72" w:rsidP="004F2B72">
            <w:pPr>
              <w:rPr>
                <w:color w:val="808080" w:themeColor="background1" w:themeShade="80"/>
              </w:rPr>
            </w:pPr>
            <w:r w:rsidRPr="00E10EF3">
              <w:t>1</w:t>
            </w:r>
            <w:r>
              <w:t>3</w:t>
            </w:r>
          </w:p>
        </w:tc>
        <w:tc>
          <w:tcPr>
            <w:tcW w:w="4678" w:type="dxa"/>
          </w:tcPr>
          <w:p w14:paraId="6AAB5E78" w14:textId="5EC806E9" w:rsidR="00353630" w:rsidRPr="00A46043" w:rsidRDefault="00353630" w:rsidP="004F2B72">
            <w:pPr>
              <w:rPr>
                <w:color w:val="808080" w:themeColor="background1" w:themeShade="80"/>
              </w:rPr>
            </w:pPr>
            <w:r>
              <w:rPr>
                <w:color w:val="000000" w:themeColor="text1"/>
              </w:rPr>
              <w:t>How do you want to produce the ticket to online customers?</w:t>
            </w:r>
          </w:p>
        </w:tc>
        <w:tc>
          <w:tcPr>
            <w:tcW w:w="1701" w:type="dxa"/>
          </w:tcPr>
          <w:p w14:paraId="4B541DC0" w14:textId="398BA81C" w:rsidR="004F2B72" w:rsidRPr="000F3C90" w:rsidRDefault="004F2B72" w:rsidP="004F2B72">
            <w:r w:rsidRPr="00670211">
              <w:t>Counter Staff</w:t>
            </w:r>
          </w:p>
        </w:tc>
        <w:tc>
          <w:tcPr>
            <w:tcW w:w="2075" w:type="dxa"/>
          </w:tcPr>
          <w:p w14:paraId="750627C3" w14:textId="562C289B" w:rsidR="004F2B72" w:rsidRPr="000F3C90" w:rsidRDefault="004F2B72" w:rsidP="004F2B72">
            <w:r w:rsidRPr="00670211">
              <w:t>Open-ended</w:t>
            </w:r>
          </w:p>
        </w:tc>
      </w:tr>
      <w:tr w:rsidR="004F2B72" w:rsidRPr="000F3C90" w14:paraId="642ECBA9" w14:textId="77777777" w:rsidTr="002D0D8F">
        <w:tc>
          <w:tcPr>
            <w:tcW w:w="591" w:type="dxa"/>
          </w:tcPr>
          <w:p w14:paraId="46BF8D4D" w14:textId="2147C255" w:rsidR="004F2B72" w:rsidRPr="00E10EF3" w:rsidRDefault="004F2B72" w:rsidP="004F2B72">
            <w:r>
              <w:t>14</w:t>
            </w:r>
          </w:p>
        </w:tc>
        <w:tc>
          <w:tcPr>
            <w:tcW w:w="4678" w:type="dxa"/>
          </w:tcPr>
          <w:p w14:paraId="3D9C9CD0" w14:textId="063B25F6" w:rsidR="004F2B72" w:rsidRPr="00670211" w:rsidRDefault="00353630" w:rsidP="004F2B72">
            <w:pPr>
              <w:rPr>
                <w:color w:val="000000" w:themeColor="text1"/>
              </w:rPr>
            </w:pPr>
            <w:r w:rsidRPr="00670211">
              <w:rPr>
                <w:color w:val="000000" w:themeColor="text1"/>
              </w:rPr>
              <w:t xml:space="preserve">What kind of payment method </w:t>
            </w:r>
            <w:r>
              <w:rPr>
                <w:color w:val="000000" w:themeColor="text1"/>
              </w:rPr>
              <w:t>do you want to have in store</w:t>
            </w:r>
            <w:r w:rsidRPr="00670211">
              <w:rPr>
                <w:color w:val="000000" w:themeColor="text1"/>
              </w:rPr>
              <w:t>? (Cashless etc.)</w:t>
            </w:r>
          </w:p>
        </w:tc>
        <w:tc>
          <w:tcPr>
            <w:tcW w:w="1701" w:type="dxa"/>
          </w:tcPr>
          <w:p w14:paraId="3C38A93C" w14:textId="29104B42" w:rsidR="004F2B72" w:rsidRPr="00670211" w:rsidRDefault="004F2B72" w:rsidP="004F2B72">
            <w:r w:rsidRPr="00670211">
              <w:t>Counter Staff</w:t>
            </w:r>
          </w:p>
        </w:tc>
        <w:tc>
          <w:tcPr>
            <w:tcW w:w="2075" w:type="dxa"/>
          </w:tcPr>
          <w:p w14:paraId="64C13C2F" w14:textId="7123E3F0" w:rsidR="004F2B72" w:rsidRPr="00670211" w:rsidRDefault="004F2B72" w:rsidP="004F2B72">
            <w:r w:rsidRPr="00670211">
              <w:t>Open-ended</w:t>
            </w:r>
          </w:p>
        </w:tc>
      </w:tr>
      <w:tr w:rsidR="004F2B72" w:rsidRPr="000F3C90" w14:paraId="3AB14A40" w14:textId="77777777" w:rsidTr="002D0D8F">
        <w:tc>
          <w:tcPr>
            <w:tcW w:w="591" w:type="dxa"/>
          </w:tcPr>
          <w:p w14:paraId="01589178" w14:textId="151624E3" w:rsidR="004F2B72" w:rsidRDefault="004F2B72" w:rsidP="004F2B72">
            <w:r>
              <w:t>15</w:t>
            </w:r>
          </w:p>
        </w:tc>
        <w:tc>
          <w:tcPr>
            <w:tcW w:w="4678" w:type="dxa"/>
          </w:tcPr>
          <w:p w14:paraId="3DD15E51" w14:textId="45BE91B1" w:rsidR="00353630" w:rsidRDefault="00110072" w:rsidP="004F2B72">
            <w:pPr>
              <w:rPr>
                <w:color w:val="000000" w:themeColor="text1"/>
              </w:rPr>
            </w:pPr>
            <w:r w:rsidRPr="00110072">
              <w:rPr>
                <w:color w:val="000000" w:themeColor="text1"/>
              </w:rPr>
              <w:t>What features do you want to have to monitor the cinema?</w:t>
            </w:r>
          </w:p>
        </w:tc>
        <w:tc>
          <w:tcPr>
            <w:tcW w:w="1701" w:type="dxa"/>
          </w:tcPr>
          <w:p w14:paraId="241C2C56" w14:textId="797F9461" w:rsidR="004F2B72" w:rsidRPr="00670211" w:rsidRDefault="004F2B72" w:rsidP="004F2B72">
            <w:r w:rsidRPr="00670211">
              <w:t>Counter Staff</w:t>
            </w:r>
          </w:p>
        </w:tc>
        <w:tc>
          <w:tcPr>
            <w:tcW w:w="2075" w:type="dxa"/>
          </w:tcPr>
          <w:p w14:paraId="67DD9530" w14:textId="2E6C395C" w:rsidR="004F2B72" w:rsidRPr="00670211" w:rsidRDefault="004F2B72" w:rsidP="004F2B72">
            <w:r w:rsidRPr="00670211">
              <w:t>Open-ended</w:t>
            </w:r>
          </w:p>
        </w:tc>
      </w:tr>
    </w:tbl>
    <w:p w14:paraId="58095930" w14:textId="6CC367BF" w:rsidR="00840A11" w:rsidRDefault="00840A11" w:rsidP="00840A11">
      <w:pPr>
        <w:tabs>
          <w:tab w:val="left" w:pos="2700"/>
          <w:tab w:val="left" w:pos="3099"/>
          <w:tab w:val="left" w:pos="7755"/>
        </w:tabs>
        <w:spacing w:before="60"/>
        <w:rPr>
          <w:b/>
          <w:szCs w:val="24"/>
        </w:rPr>
      </w:pPr>
    </w:p>
    <w:p w14:paraId="79AF6837" w14:textId="77777777" w:rsidR="00840A11" w:rsidRPr="005F36CF" w:rsidRDefault="00840A11" w:rsidP="00840A11">
      <w:pPr>
        <w:tabs>
          <w:tab w:val="left" w:pos="2700"/>
          <w:tab w:val="left" w:pos="3099"/>
          <w:tab w:val="left" w:pos="7755"/>
        </w:tabs>
        <w:spacing w:before="60"/>
        <w:rPr>
          <w:b/>
          <w:szCs w:val="24"/>
        </w:rPr>
      </w:pPr>
    </w:p>
    <w:p w14:paraId="593E07C1" w14:textId="77777777" w:rsidR="00840A11" w:rsidRDefault="00840A11" w:rsidP="00840A11"/>
    <w:p w14:paraId="18DD6627" w14:textId="5D894B66" w:rsidR="00691F15" w:rsidRPr="00840A11" w:rsidRDefault="00691F15" w:rsidP="00840A11"/>
    <w:sectPr w:rsidR="00691F15" w:rsidRPr="00840A11" w:rsidSect="0088605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2F30E" w14:textId="77777777" w:rsidR="0010445E" w:rsidRDefault="0010445E" w:rsidP="001307F0">
      <w:pPr>
        <w:spacing w:after="0" w:line="240" w:lineRule="auto"/>
      </w:pPr>
      <w:r>
        <w:separator/>
      </w:r>
    </w:p>
  </w:endnote>
  <w:endnote w:type="continuationSeparator" w:id="0">
    <w:p w14:paraId="1E95716D" w14:textId="77777777" w:rsidR="0010445E" w:rsidRDefault="0010445E" w:rsidP="00130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95F5A" w14:textId="77777777" w:rsidR="0088605B" w:rsidRDefault="008860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CEC64" w14:textId="77777777" w:rsidR="00BE1602" w:rsidRDefault="00BE1602" w:rsidP="001307F0">
    <w:pPr>
      <w:pStyle w:val="Footer"/>
      <w:pBdr>
        <w:bottom w:val="single" w:sz="6" w:space="1" w:color="auto"/>
      </w:pBdr>
      <w:rPr>
        <w:lang w:val="en-SG"/>
      </w:rPr>
    </w:pPr>
  </w:p>
  <w:p w14:paraId="007587AE" w14:textId="06A7C717" w:rsidR="00BE1602" w:rsidRDefault="0088605B" w:rsidP="0036509E">
    <w:pPr>
      <w:pStyle w:val="Footer"/>
      <w:spacing w:before="120"/>
      <w:jc w:val="left"/>
    </w:pPr>
    <w:r>
      <w:t>Diploma in Business Intelligence &amp; Analytics</w:t>
    </w:r>
    <w:r w:rsidRPr="001C2B3D">
      <w:ptab w:relativeTo="margin" w:alignment="right" w:leader="none"/>
    </w:r>
    <w:r w:rsidRPr="001C2B3D">
      <w:t xml:space="preserve">Page </w:t>
    </w:r>
    <w:r w:rsidR="00BE1602" w:rsidRPr="001C2B3D">
      <w:fldChar w:fldCharType="begin"/>
    </w:r>
    <w:r w:rsidR="00BE1602" w:rsidRPr="001C2B3D">
      <w:instrText xml:space="preserve"> PAGE  \* Arabic  \* MERGEFORMAT </w:instrText>
    </w:r>
    <w:r w:rsidR="00BE1602" w:rsidRPr="001C2B3D">
      <w:fldChar w:fldCharType="separate"/>
    </w:r>
    <w:r w:rsidR="00BE1602">
      <w:t>1</w:t>
    </w:r>
    <w:r w:rsidR="00BE1602" w:rsidRPr="001C2B3D">
      <w:fldChar w:fldCharType="end"/>
    </w:r>
    <w:r w:rsidR="00BE1602" w:rsidRPr="001C2B3D">
      <w:t xml:space="preserve"> of </w:t>
    </w:r>
    <w:r w:rsidR="00A5777C">
      <w:fldChar w:fldCharType="begin"/>
    </w:r>
    <w:r w:rsidR="00A5777C">
      <w:instrText xml:space="preserve"> NUMPAGES  \* Arabic  \* MERGEFORMAT </w:instrText>
    </w:r>
    <w:r w:rsidR="00A5777C">
      <w:fldChar w:fldCharType="separate"/>
    </w:r>
    <w:r w:rsidR="00BE1602">
      <w:t>1</w:t>
    </w:r>
    <w:r w:rsidR="00A5777C">
      <w:fldChar w:fldCharType="end"/>
    </w:r>
  </w:p>
  <w:p w14:paraId="37E2DF66" w14:textId="77777777" w:rsidR="00BE1602" w:rsidRDefault="00BE16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5A003" w14:textId="77777777" w:rsidR="003F7E94" w:rsidRDefault="003F7E94" w:rsidP="003F7E94">
    <w:pPr>
      <w:pStyle w:val="Footer"/>
      <w:pBdr>
        <w:bottom w:val="single" w:sz="6" w:space="1" w:color="auto"/>
      </w:pBdr>
      <w:rPr>
        <w:lang w:val="en-SG"/>
      </w:rPr>
    </w:pPr>
  </w:p>
  <w:p w14:paraId="041CEE29" w14:textId="7128B484" w:rsidR="003F7E94" w:rsidRDefault="0088605B" w:rsidP="003F7E94">
    <w:pPr>
      <w:pStyle w:val="Footer"/>
      <w:spacing w:before="120"/>
      <w:jc w:val="left"/>
    </w:pPr>
    <w:r>
      <w:t>Diploma in Business Intelligence &amp; Analytics</w:t>
    </w:r>
    <w:r w:rsidR="003F7E94" w:rsidRPr="001C2B3D">
      <w:ptab w:relativeTo="margin" w:alignment="right" w:leader="none"/>
    </w:r>
    <w:r w:rsidR="003F7E94" w:rsidRPr="001C2B3D">
      <w:t xml:space="preserve">Page </w:t>
    </w:r>
    <w:r w:rsidR="003F7E94">
      <w:t>1</w:t>
    </w:r>
    <w:r w:rsidR="003F7E94" w:rsidRPr="001C2B3D">
      <w:t xml:space="preserve"> of </w:t>
    </w:r>
    <w:r w:rsidR="00A5777C">
      <w:fldChar w:fldCharType="begin"/>
    </w:r>
    <w:r w:rsidR="00A5777C">
      <w:instrText xml:space="preserve"> NUMPAGES  \* Arabic  \* MERGEFORMAT </w:instrText>
    </w:r>
    <w:r w:rsidR="00A5777C">
      <w:fldChar w:fldCharType="separate"/>
    </w:r>
    <w:r w:rsidR="003F7E94">
      <w:t>1</w:t>
    </w:r>
    <w:r w:rsidR="00A5777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03857" w14:textId="77777777" w:rsidR="0010445E" w:rsidRDefault="0010445E" w:rsidP="001307F0">
      <w:pPr>
        <w:spacing w:after="0" w:line="240" w:lineRule="auto"/>
      </w:pPr>
      <w:r>
        <w:separator/>
      </w:r>
    </w:p>
  </w:footnote>
  <w:footnote w:type="continuationSeparator" w:id="0">
    <w:p w14:paraId="676BA8DA" w14:textId="77777777" w:rsidR="0010445E" w:rsidRDefault="0010445E" w:rsidP="00130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EBDEB" w14:textId="77777777" w:rsidR="0088605B" w:rsidRDefault="008860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01F51" w14:textId="38B93C4A" w:rsidR="00BE1602" w:rsidRDefault="00BE1602" w:rsidP="00E05FF2">
    <w:pPr>
      <w:pStyle w:val="Header"/>
      <w:pBdr>
        <w:bottom w:val="single" w:sz="6" w:space="1" w:color="auto"/>
      </w:pBdr>
      <w:tabs>
        <w:tab w:val="center" w:pos="3060"/>
      </w:tabs>
      <w:spacing w:line="276" w:lineRule="auto"/>
    </w:pPr>
    <w:r>
      <w:rPr>
        <w:noProof/>
        <w:lang w:val="en-SG"/>
      </w:rPr>
      <w:drawing>
        <wp:inline distT="0" distB="0" distL="0" distR="0" wp14:anchorId="12C1F55C" wp14:editId="35EE8D2F">
          <wp:extent cx="1295400" cy="239219"/>
          <wp:effectExtent l="0" t="0" r="0" b="889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porate_nyp_logo-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659" cy="239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</w:t>
    </w:r>
    <w:r>
      <w:rPr>
        <w:noProof/>
        <w:lang w:val="en-SG"/>
      </w:rPr>
      <w:drawing>
        <wp:inline distT="0" distB="0" distL="0" distR="0" wp14:anchorId="1BAB17D9" wp14:editId="0DBE9629">
          <wp:extent cx="626533" cy="269411"/>
          <wp:effectExtent l="0" t="0" r="254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455" cy="2693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Pr="00213DA3">
      <w:t xml:space="preserve"> </w:t>
    </w:r>
    <w:r w:rsidR="00240963" w:rsidRPr="00213DA3">
      <w:t xml:space="preserve"> </w:t>
    </w:r>
    <w:r w:rsidR="00E05FF2">
      <w:t>ITB811 Business Needs 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35197" w14:textId="21DB368F" w:rsidR="003F7E94" w:rsidRPr="00325735" w:rsidRDefault="003F7E94" w:rsidP="003F7E94">
    <w:pPr>
      <w:pStyle w:val="Header"/>
      <w:pBdr>
        <w:bottom w:val="single" w:sz="6" w:space="1" w:color="auto"/>
      </w:pBdr>
      <w:tabs>
        <w:tab w:val="center" w:pos="3060"/>
      </w:tabs>
      <w:spacing w:line="276" w:lineRule="auto"/>
      <w:rPr>
        <w:sz w:val="20"/>
      </w:rPr>
    </w:pPr>
    <w:r>
      <w:rPr>
        <w:noProof/>
        <w:lang w:val="en-SG"/>
      </w:rPr>
      <w:drawing>
        <wp:inline distT="0" distB="0" distL="0" distR="0" wp14:anchorId="734A1EBA" wp14:editId="7D89CCAA">
          <wp:extent cx="1295400" cy="239219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porate_nyp_logo-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659" cy="239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</w:t>
    </w:r>
    <w:r>
      <w:rPr>
        <w:noProof/>
        <w:lang w:val="en-SG"/>
      </w:rPr>
      <w:drawing>
        <wp:inline distT="0" distB="0" distL="0" distR="0" wp14:anchorId="2A7D82C8" wp14:editId="2C0EF139">
          <wp:extent cx="626533" cy="269411"/>
          <wp:effectExtent l="0" t="0" r="254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455" cy="2693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Pr="00213DA3">
      <w:t xml:space="preserve"> </w:t>
    </w:r>
    <w:r w:rsidR="001E35DA">
      <w:t>ITB811 Business Needs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3AE76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9E5BB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49C035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48E5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5A815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80F4D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10115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AACD6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E797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A01B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82798"/>
    <w:multiLevelType w:val="hybridMultilevel"/>
    <w:tmpl w:val="6C7A006C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A60CA8"/>
    <w:multiLevelType w:val="hybridMultilevel"/>
    <w:tmpl w:val="6C7A006C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E46F7F"/>
    <w:multiLevelType w:val="hybridMultilevel"/>
    <w:tmpl w:val="6C7A006C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7A4633"/>
    <w:multiLevelType w:val="hybridMultilevel"/>
    <w:tmpl w:val="A336D1D2"/>
    <w:lvl w:ilvl="0" w:tplc="E9E81BF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56627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EF4C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4E80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6C295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DA704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3EF97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FE950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4E12E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A6613B4"/>
    <w:multiLevelType w:val="hybridMultilevel"/>
    <w:tmpl w:val="19F4FED2"/>
    <w:lvl w:ilvl="0" w:tplc="8A6CC250">
      <w:start w:val="1"/>
      <w:numFmt w:val="bullet"/>
      <w:lvlText w:val="◎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52A599E" w:tentative="1">
      <w:start w:val="1"/>
      <w:numFmt w:val="bullet"/>
      <w:lvlText w:val="◎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5C0A772C" w:tentative="1">
      <w:start w:val="1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3758BE14" w:tentative="1">
      <w:start w:val="1"/>
      <w:numFmt w:val="bullet"/>
      <w:lvlText w:val="◎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93C22494" w:tentative="1">
      <w:start w:val="1"/>
      <w:numFmt w:val="bullet"/>
      <w:lvlText w:val="◎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C9F0763C" w:tentative="1">
      <w:start w:val="1"/>
      <w:numFmt w:val="bullet"/>
      <w:lvlText w:val="◎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7210469C" w:tentative="1">
      <w:start w:val="1"/>
      <w:numFmt w:val="bullet"/>
      <w:lvlText w:val="◎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22023236" w:tentative="1">
      <w:start w:val="1"/>
      <w:numFmt w:val="bullet"/>
      <w:lvlText w:val="◎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8C40D926" w:tentative="1">
      <w:start w:val="1"/>
      <w:numFmt w:val="bullet"/>
      <w:lvlText w:val="◎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5" w15:restartNumberingAfterBreak="0">
    <w:nsid w:val="470602A9"/>
    <w:multiLevelType w:val="hybridMultilevel"/>
    <w:tmpl w:val="6C7A006C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1149C4"/>
    <w:multiLevelType w:val="hybridMultilevel"/>
    <w:tmpl w:val="F0C44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1487A"/>
    <w:multiLevelType w:val="hybridMultilevel"/>
    <w:tmpl w:val="6C7A006C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9A3C12"/>
    <w:multiLevelType w:val="hybridMultilevel"/>
    <w:tmpl w:val="6C7A006C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7F5DFE"/>
    <w:multiLevelType w:val="hybridMultilevel"/>
    <w:tmpl w:val="637E7926"/>
    <w:lvl w:ilvl="0" w:tplc="49FA70D2">
      <w:start w:val="1"/>
      <w:numFmt w:val="bullet"/>
      <w:lvlText w:val="◎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108FA50" w:tentative="1">
      <w:start w:val="1"/>
      <w:numFmt w:val="bullet"/>
      <w:lvlText w:val="◎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8B3E5398" w:tentative="1">
      <w:start w:val="1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7FCE8908" w:tentative="1">
      <w:start w:val="1"/>
      <w:numFmt w:val="bullet"/>
      <w:lvlText w:val="◎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1B8B386" w:tentative="1">
      <w:start w:val="1"/>
      <w:numFmt w:val="bullet"/>
      <w:lvlText w:val="◎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5FAE4B6" w:tentative="1">
      <w:start w:val="1"/>
      <w:numFmt w:val="bullet"/>
      <w:lvlText w:val="◎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D0C25BF2" w:tentative="1">
      <w:start w:val="1"/>
      <w:numFmt w:val="bullet"/>
      <w:lvlText w:val="◎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E780B92A" w:tentative="1">
      <w:start w:val="1"/>
      <w:numFmt w:val="bullet"/>
      <w:lvlText w:val="◎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090A8A0" w:tentative="1">
      <w:start w:val="1"/>
      <w:numFmt w:val="bullet"/>
      <w:lvlText w:val="◎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0" w15:restartNumberingAfterBreak="0">
    <w:nsid w:val="68D44DED"/>
    <w:multiLevelType w:val="hybridMultilevel"/>
    <w:tmpl w:val="6C7A006C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214A41"/>
    <w:multiLevelType w:val="hybridMultilevel"/>
    <w:tmpl w:val="6C7A006C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E41CC0"/>
    <w:multiLevelType w:val="hybridMultilevel"/>
    <w:tmpl w:val="6C7A006C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1D56E9"/>
    <w:multiLevelType w:val="hybridMultilevel"/>
    <w:tmpl w:val="024A246A"/>
    <w:lvl w:ilvl="0" w:tplc="450A09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CA8BA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AEEFD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F8684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ED12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A582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92377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C00A0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BC720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4"/>
  </w:num>
  <w:num w:numId="14">
    <w:abstractNumId w:val="17"/>
  </w:num>
  <w:num w:numId="15">
    <w:abstractNumId w:val="15"/>
  </w:num>
  <w:num w:numId="16">
    <w:abstractNumId w:val="10"/>
  </w:num>
  <w:num w:numId="17">
    <w:abstractNumId w:val="11"/>
  </w:num>
  <w:num w:numId="18">
    <w:abstractNumId w:val="21"/>
  </w:num>
  <w:num w:numId="19">
    <w:abstractNumId w:val="22"/>
  </w:num>
  <w:num w:numId="20">
    <w:abstractNumId w:val="12"/>
  </w:num>
  <w:num w:numId="21">
    <w:abstractNumId w:val="13"/>
  </w:num>
  <w:num w:numId="22">
    <w:abstractNumId w:val="23"/>
  </w:num>
  <w:num w:numId="23">
    <w:abstractNumId w:val="19"/>
  </w:num>
  <w:num w:numId="24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wMTEzNjUzMTUyMTNV0lEKTi0uzszPAykwNqoFAM4gR4wtAAAA"/>
  </w:docVars>
  <w:rsids>
    <w:rsidRoot w:val="0012588A"/>
    <w:rsid w:val="000034F8"/>
    <w:rsid w:val="00011B20"/>
    <w:rsid w:val="000149A5"/>
    <w:rsid w:val="00015445"/>
    <w:rsid w:val="000257B2"/>
    <w:rsid w:val="00031F06"/>
    <w:rsid w:val="00053D04"/>
    <w:rsid w:val="000540B4"/>
    <w:rsid w:val="00064418"/>
    <w:rsid w:val="0007339B"/>
    <w:rsid w:val="00076222"/>
    <w:rsid w:val="0008263D"/>
    <w:rsid w:val="00096DA8"/>
    <w:rsid w:val="000A2E52"/>
    <w:rsid w:val="000B0A8D"/>
    <w:rsid w:val="000B4602"/>
    <w:rsid w:val="000D4AA1"/>
    <w:rsid w:val="000E197F"/>
    <w:rsid w:val="000E5349"/>
    <w:rsid w:val="000E6E87"/>
    <w:rsid w:val="000F5ED7"/>
    <w:rsid w:val="0010445E"/>
    <w:rsid w:val="00110072"/>
    <w:rsid w:val="0011661B"/>
    <w:rsid w:val="0012588A"/>
    <w:rsid w:val="001307F0"/>
    <w:rsid w:val="00145631"/>
    <w:rsid w:val="001520FC"/>
    <w:rsid w:val="00152B1D"/>
    <w:rsid w:val="001568A7"/>
    <w:rsid w:val="001634D4"/>
    <w:rsid w:val="00172C98"/>
    <w:rsid w:val="00175694"/>
    <w:rsid w:val="001C4817"/>
    <w:rsid w:val="001C599C"/>
    <w:rsid w:val="001D44D5"/>
    <w:rsid w:val="001E35DA"/>
    <w:rsid w:val="00201F11"/>
    <w:rsid w:val="00214820"/>
    <w:rsid w:val="002222DD"/>
    <w:rsid w:val="00230459"/>
    <w:rsid w:val="00240963"/>
    <w:rsid w:val="0024573F"/>
    <w:rsid w:val="00247C9A"/>
    <w:rsid w:val="00263BBA"/>
    <w:rsid w:val="002A13B0"/>
    <w:rsid w:val="002A5A6F"/>
    <w:rsid w:val="002C091F"/>
    <w:rsid w:val="002D0D8F"/>
    <w:rsid w:val="002F122D"/>
    <w:rsid w:val="0030005B"/>
    <w:rsid w:val="00302516"/>
    <w:rsid w:val="00302F9D"/>
    <w:rsid w:val="00326D5C"/>
    <w:rsid w:val="00332651"/>
    <w:rsid w:val="003341FB"/>
    <w:rsid w:val="00353630"/>
    <w:rsid w:val="0036509E"/>
    <w:rsid w:val="00386FD5"/>
    <w:rsid w:val="003876DC"/>
    <w:rsid w:val="00395F34"/>
    <w:rsid w:val="003A29F0"/>
    <w:rsid w:val="003B7D18"/>
    <w:rsid w:val="003C2DEF"/>
    <w:rsid w:val="003D2D07"/>
    <w:rsid w:val="003D3643"/>
    <w:rsid w:val="003D4C59"/>
    <w:rsid w:val="003D5B25"/>
    <w:rsid w:val="003E0E89"/>
    <w:rsid w:val="003E53D3"/>
    <w:rsid w:val="003F51AC"/>
    <w:rsid w:val="003F7E94"/>
    <w:rsid w:val="00425E10"/>
    <w:rsid w:val="004522FB"/>
    <w:rsid w:val="00457E13"/>
    <w:rsid w:val="004615F9"/>
    <w:rsid w:val="00463385"/>
    <w:rsid w:val="00473913"/>
    <w:rsid w:val="004B6C8B"/>
    <w:rsid w:val="004D18A4"/>
    <w:rsid w:val="004D7651"/>
    <w:rsid w:val="004F2B72"/>
    <w:rsid w:val="004F7AF7"/>
    <w:rsid w:val="005207DB"/>
    <w:rsid w:val="0052605E"/>
    <w:rsid w:val="00535F5C"/>
    <w:rsid w:val="005469A2"/>
    <w:rsid w:val="005535B0"/>
    <w:rsid w:val="00567453"/>
    <w:rsid w:val="005800A5"/>
    <w:rsid w:val="005819AF"/>
    <w:rsid w:val="00592FAE"/>
    <w:rsid w:val="005A5E8D"/>
    <w:rsid w:val="005B6816"/>
    <w:rsid w:val="005C3594"/>
    <w:rsid w:val="005D1D5E"/>
    <w:rsid w:val="006076AE"/>
    <w:rsid w:val="006219EF"/>
    <w:rsid w:val="00624FCE"/>
    <w:rsid w:val="00626264"/>
    <w:rsid w:val="00626801"/>
    <w:rsid w:val="0063253A"/>
    <w:rsid w:val="006345D7"/>
    <w:rsid w:val="00651932"/>
    <w:rsid w:val="00663014"/>
    <w:rsid w:val="00666CAA"/>
    <w:rsid w:val="00670211"/>
    <w:rsid w:val="00676D66"/>
    <w:rsid w:val="00691F15"/>
    <w:rsid w:val="00696DBF"/>
    <w:rsid w:val="006A1D11"/>
    <w:rsid w:val="006B0651"/>
    <w:rsid w:val="006B2F63"/>
    <w:rsid w:val="006C5602"/>
    <w:rsid w:val="006C6322"/>
    <w:rsid w:val="006D5727"/>
    <w:rsid w:val="006D7A9B"/>
    <w:rsid w:val="006F2185"/>
    <w:rsid w:val="006F272A"/>
    <w:rsid w:val="00710B61"/>
    <w:rsid w:val="0072212C"/>
    <w:rsid w:val="00753910"/>
    <w:rsid w:val="00757348"/>
    <w:rsid w:val="007701AC"/>
    <w:rsid w:val="007A1CA3"/>
    <w:rsid w:val="007A77BA"/>
    <w:rsid w:val="007B022E"/>
    <w:rsid w:val="007E47CF"/>
    <w:rsid w:val="007F1D3C"/>
    <w:rsid w:val="007F7686"/>
    <w:rsid w:val="00804319"/>
    <w:rsid w:val="0081079D"/>
    <w:rsid w:val="0083187E"/>
    <w:rsid w:val="00840A11"/>
    <w:rsid w:val="0085059D"/>
    <w:rsid w:val="00865727"/>
    <w:rsid w:val="00884657"/>
    <w:rsid w:val="0088605B"/>
    <w:rsid w:val="008A2B8B"/>
    <w:rsid w:val="008B7472"/>
    <w:rsid w:val="008D52B9"/>
    <w:rsid w:val="008E4010"/>
    <w:rsid w:val="008E520C"/>
    <w:rsid w:val="008E5DBE"/>
    <w:rsid w:val="008F7333"/>
    <w:rsid w:val="009018CD"/>
    <w:rsid w:val="0090647B"/>
    <w:rsid w:val="009345D7"/>
    <w:rsid w:val="00940E95"/>
    <w:rsid w:val="00945981"/>
    <w:rsid w:val="0094612C"/>
    <w:rsid w:val="00957455"/>
    <w:rsid w:val="00963C63"/>
    <w:rsid w:val="00972C5E"/>
    <w:rsid w:val="009840C7"/>
    <w:rsid w:val="00990AE5"/>
    <w:rsid w:val="009A1140"/>
    <w:rsid w:val="009A261A"/>
    <w:rsid w:val="009B6F2E"/>
    <w:rsid w:val="009B7603"/>
    <w:rsid w:val="00A1685C"/>
    <w:rsid w:val="00A26EAF"/>
    <w:rsid w:val="00A54853"/>
    <w:rsid w:val="00A56E4D"/>
    <w:rsid w:val="00A5777C"/>
    <w:rsid w:val="00A66565"/>
    <w:rsid w:val="00A70A43"/>
    <w:rsid w:val="00A84C72"/>
    <w:rsid w:val="00A95633"/>
    <w:rsid w:val="00A975FF"/>
    <w:rsid w:val="00AA2C70"/>
    <w:rsid w:val="00AB1113"/>
    <w:rsid w:val="00AD0527"/>
    <w:rsid w:val="00AD41DF"/>
    <w:rsid w:val="00AF4D98"/>
    <w:rsid w:val="00AF69BA"/>
    <w:rsid w:val="00B16E7A"/>
    <w:rsid w:val="00B3277B"/>
    <w:rsid w:val="00B33261"/>
    <w:rsid w:val="00B35ABB"/>
    <w:rsid w:val="00B5228F"/>
    <w:rsid w:val="00B628D2"/>
    <w:rsid w:val="00B861D4"/>
    <w:rsid w:val="00B95D51"/>
    <w:rsid w:val="00BA0EAF"/>
    <w:rsid w:val="00BB1641"/>
    <w:rsid w:val="00BC6958"/>
    <w:rsid w:val="00BD6B69"/>
    <w:rsid w:val="00BE1602"/>
    <w:rsid w:val="00BF2B7C"/>
    <w:rsid w:val="00C062B7"/>
    <w:rsid w:val="00C17BA3"/>
    <w:rsid w:val="00C26C60"/>
    <w:rsid w:val="00C34D3A"/>
    <w:rsid w:val="00C46A69"/>
    <w:rsid w:val="00C50F0D"/>
    <w:rsid w:val="00C64396"/>
    <w:rsid w:val="00C7440A"/>
    <w:rsid w:val="00CA15C0"/>
    <w:rsid w:val="00CA5750"/>
    <w:rsid w:val="00CB3106"/>
    <w:rsid w:val="00CB6ADC"/>
    <w:rsid w:val="00CD19C2"/>
    <w:rsid w:val="00D041D4"/>
    <w:rsid w:val="00D15118"/>
    <w:rsid w:val="00D30F77"/>
    <w:rsid w:val="00D315BD"/>
    <w:rsid w:val="00D42847"/>
    <w:rsid w:val="00D452C3"/>
    <w:rsid w:val="00D51A4E"/>
    <w:rsid w:val="00D56FBC"/>
    <w:rsid w:val="00D6189B"/>
    <w:rsid w:val="00D74EFA"/>
    <w:rsid w:val="00D811DE"/>
    <w:rsid w:val="00D90161"/>
    <w:rsid w:val="00D9161A"/>
    <w:rsid w:val="00D92370"/>
    <w:rsid w:val="00D9439A"/>
    <w:rsid w:val="00D943D5"/>
    <w:rsid w:val="00DB049A"/>
    <w:rsid w:val="00DB1817"/>
    <w:rsid w:val="00DB27AE"/>
    <w:rsid w:val="00DB559D"/>
    <w:rsid w:val="00DC6296"/>
    <w:rsid w:val="00DC680A"/>
    <w:rsid w:val="00DD1B42"/>
    <w:rsid w:val="00DD7F42"/>
    <w:rsid w:val="00DE0E08"/>
    <w:rsid w:val="00DE759A"/>
    <w:rsid w:val="00DF0A74"/>
    <w:rsid w:val="00DF79C4"/>
    <w:rsid w:val="00E01476"/>
    <w:rsid w:val="00E05FF2"/>
    <w:rsid w:val="00E10EF3"/>
    <w:rsid w:val="00E176E0"/>
    <w:rsid w:val="00E17B82"/>
    <w:rsid w:val="00E236B7"/>
    <w:rsid w:val="00E25C9B"/>
    <w:rsid w:val="00E44883"/>
    <w:rsid w:val="00E65EF1"/>
    <w:rsid w:val="00E8710D"/>
    <w:rsid w:val="00EA64AB"/>
    <w:rsid w:val="00EA6C49"/>
    <w:rsid w:val="00EC2470"/>
    <w:rsid w:val="00EE6CE7"/>
    <w:rsid w:val="00EF2574"/>
    <w:rsid w:val="00F256B5"/>
    <w:rsid w:val="00F25A3D"/>
    <w:rsid w:val="00F27615"/>
    <w:rsid w:val="00F30164"/>
    <w:rsid w:val="00F44249"/>
    <w:rsid w:val="00F46D7E"/>
    <w:rsid w:val="00F47A9A"/>
    <w:rsid w:val="00F50AAF"/>
    <w:rsid w:val="00F8586E"/>
    <w:rsid w:val="00F95A52"/>
    <w:rsid w:val="00FC0EC8"/>
    <w:rsid w:val="00FC132B"/>
    <w:rsid w:val="00FC22F3"/>
    <w:rsid w:val="00FC66CF"/>
    <w:rsid w:val="00FD486E"/>
    <w:rsid w:val="00FD7268"/>
    <w:rsid w:val="00FD75A0"/>
    <w:rsid w:val="00FE6B55"/>
    <w:rsid w:val="00FF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."/>
  <w:listSeparator w:val=","/>
  <w14:docId w14:val="44740D4C"/>
  <w15:chartTrackingRefBased/>
  <w15:docId w15:val="{2A71C67F-2FC8-4764-9A8D-E0F20C28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61B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61B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61B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61B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C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C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C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C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C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C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114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1140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1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0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7F0"/>
  </w:style>
  <w:style w:type="paragraph" w:styleId="Footer">
    <w:name w:val="footer"/>
    <w:basedOn w:val="Normal"/>
    <w:link w:val="FooterChar"/>
    <w:uiPriority w:val="99"/>
    <w:unhideWhenUsed/>
    <w:rsid w:val="00130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7F0"/>
  </w:style>
  <w:style w:type="character" w:customStyle="1" w:styleId="Heading1Char">
    <w:name w:val="Heading 1 Char"/>
    <w:basedOn w:val="DefaultParagraphFont"/>
    <w:link w:val="Heading1"/>
    <w:uiPriority w:val="9"/>
    <w:rsid w:val="0011661B"/>
    <w:rPr>
      <w:rFonts w:eastAsiaTheme="majorEastAsia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61B"/>
    <w:rPr>
      <w:rFonts w:eastAsiaTheme="majorEastAsia" w:cstheme="majorBidi"/>
      <w:b/>
      <w:color w:val="1F3864" w:themeColor="accent1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61B"/>
    <w:rPr>
      <w:rFonts w:eastAsiaTheme="majorEastAsia" w:cstheme="majorBidi"/>
      <w:b/>
      <w:color w:val="1F3763" w:themeColor="accent1" w:themeShade="7F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A2C70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12588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522FB"/>
    <w:pPr>
      <w:adjustRightInd w:val="0"/>
      <w:spacing w:after="80" w:line="240" w:lineRule="auto"/>
      <w:ind w:left="720"/>
      <w:contextualSpacing/>
    </w:pPr>
    <w:rPr>
      <w:lang w:val="en-SG"/>
    </w:rPr>
  </w:style>
  <w:style w:type="paragraph" w:styleId="BodyText">
    <w:name w:val="Body Text"/>
    <w:basedOn w:val="Normal"/>
    <w:link w:val="BodyTextChar"/>
    <w:uiPriority w:val="1"/>
    <w:unhideWhenUsed/>
    <w:rsid w:val="0012588A"/>
    <w:pPr>
      <w:widowControl w:val="0"/>
      <w:spacing w:after="0" w:line="240" w:lineRule="auto"/>
      <w:ind w:left="100"/>
      <w:jc w:val="left"/>
    </w:pPr>
    <w:rPr>
      <w:rFonts w:ascii="Times New Roman" w:eastAsia="Times New Roman" w:hAnsi="Times New Roman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2588A"/>
    <w:rPr>
      <w:rFonts w:ascii="Times New Roman" w:eastAsia="Times New Roman" w:hAnsi="Times New Roman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B04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49A"/>
    <w:pPr>
      <w:spacing w:after="100"/>
      <w:ind w:left="240"/>
    </w:pPr>
  </w:style>
  <w:style w:type="table" w:styleId="TableGrid">
    <w:name w:val="Table Grid"/>
    <w:basedOn w:val="TableNormal"/>
    <w:uiPriority w:val="59"/>
    <w:rsid w:val="00D42847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A6C49"/>
  </w:style>
  <w:style w:type="paragraph" w:styleId="BlockText">
    <w:name w:val="Block Text"/>
    <w:basedOn w:val="Normal"/>
    <w:uiPriority w:val="99"/>
    <w:semiHidden/>
    <w:unhideWhenUsed/>
    <w:rsid w:val="00EA6C4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i/>
      <w:iCs/>
      <w:color w:val="4472C4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A6C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A6C49"/>
    <w:rPr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A6C4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A6C4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A6C49"/>
    <w:pPr>
      <w:widowControl/>
      <w:spacing w:after="160" w:line="259" w:lineRule="auto"/>
      <w:ind w:left="0" w:firstLine="360"/>
      <w:jc w:val="both"/>
    </w:pPr>
    <w:rPr>
      <w:rFonts w:asciiTheme="minorHAnsi" w:eastAsiaTheme="minorEastAsia" w:hAnsiTheme="minorHAnsi"/>
      <w:szCs w:val="22"/>
      <w:lang w:eastAsia="zh-CN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A6C49"/>
    <w:rPr>
      <w:rFonts w:ascii="Times New Roman" w:eastAsia="Times New Roman" w:hAnsi="Times New Roman"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A6C4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A6C49"/>
    <w:rPr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A6C4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A6C4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A6C4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A6C49"/>
    <w:rPr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A6C4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A6C4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6C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A6C4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A6C49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C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C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C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C4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6C49"/>
  </w:style>
  <w:style w:type="character" w:customStyle="1" w:styleId="DateChar">
    <w:name w:val="Date Char"/>
    <w:basedOn w:val="DefaultParagraphFont"/>
    <w:link w:val="Date"/>
    <w:uiPriority w:val="99"/>
    <w:semiHidden/>
    <w:rsid w:val="00EA6C49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A6C4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A6C4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A6C4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A6C49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A6C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6C4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A6C4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A6C4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6C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6C49"/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C4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C4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C4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C4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C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C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A6C4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A6C49"/>
    <w:rPr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C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C4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A6C49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A6C4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A6C4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A6C4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A6C4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A6C4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A6C4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A6C4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A6C49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A6C4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C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C49"/>
    <w:rPr>
      <w:i/>
      <w:iCs/>
      <w:color w:val="4472C4" w:themeColor="accent1"/>
      <w:sz w:val="24"/>
    </w:rPr>
  </w:style>
  <w:style w:type="paragraph" w:styleId="List">
    <w:name w:val="List"/>
    <w:basedOn w:val="Normal"/>
    <w:uiPriority w:val="99"/>
    <w:semiHidden/>
    <w:unhideWhenUsed/>
    <w:rsid w:val="00EA6C4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EA6C4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EA6C4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EA6C4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EA6C4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EA6C4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A6C4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A6C4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A6C4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A6C4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A6C4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A6C4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A6C4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A6C4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A6C4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EA6C4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A6C4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A6C4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A6C4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A6C4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EA6C4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jc w:val="both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A6C4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A6C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A6C4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EA6C49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EA6C4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A6C4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A6C49"/>
    <w:rPr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A6C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A6C4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A6C4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C49"/>
    <w:rPr>
      <w:i/>
      <w:iCs/>
      <w:color w:val="404040" w:themeColor="text1" w:themeTint="BF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A6C4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A6C49"/>
    <w:rPr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A6C4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A6C49"/>
    <w:rPr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C49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C49"/>
    <w:rPr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A6C4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A6C49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EA6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A6C49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A6C4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A6C4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A6C4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A6C4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A6C4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A6C49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A6C49"/>
    <w:pPr>
      <w:spacing w:after="100"/>
      <w:ind w:left="19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91F15"/>
    <w:rPr>
      <w:sz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3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3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21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8443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03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t\Dropbox\School%20Work\Data%20Analytics%20Training\CPF\materials\cpf-word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EA27FBD4C284986B3106C7698E2C5" ma:contentTypeVersion="3" ma:contentTypeDescription="Create a new document." ma:contentTypeScope="" ma:versionID="24799c556f80520c691bcd18255cec23">
  <xsd:schema xmlns:xsd="http://www.w3.org/2001/XMLSchema" xmlns:xs="http://www.w3.org/2001/XMLSchema" xmlns:p="http://schemas.microsoft.com/office/2006/metadata/properties" xmlns:ns1="http://schemas.microsoft.com/sharepoint/v3" xmlns:ns2="bcaf11b6-d7d7-4cf4-aa30-f11e767a1514" xmlns:ns3="b88c6a22-f980-423d-98c5-4bae664910af" targetNamespace="http://schemas.microsoft.com/office/2006/metadata/properties" ma:root="true" ma:fieldsID="acf44474ec9829b4298ed2cc7bc2fa8e" ns1:_="" ns2:_="" ns3:_="">
    <xsd:import namespace="http://schemas.microsoft.com/sharepoint/v3"/>
    <xsd:import namespace="bcaf11b6-d7d7-4cf4-aa30-f11e767a1514"/>
    <xsd:import namespace="b88c6a22-f980-423d-98c5-4bae664910a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f11b6-d7d7-4cf4-aa30-f11e767a15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c6a22-f980-423d-98c5-4bae664910af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internalName="Own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b88c6a22-f980-423d-98c5-4bae664910af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15B2C37-4291-466E-843C-905369F707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3A3A4F-FA40-4A94-AC47-9F751B0060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208A5A-DF17-499A-AC49-289AD7D02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caf11b6-d7d7-4cf4-aa30-f11e767a1514"/>
    <ds:schemaRef ds:uri="b88c6a22-f980-423d-98c5-4bae66491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DC7817-A102-439A-A0E7-48569211E1F1}">
  <ds:schemaRefs>
    <ds:schemaRef ds:uri="http://schemas.microsoft.com/office/2006/metadata/properties"/>
    <ds:schemaRef ds:uri="http://schemas.microsoft.com/office/infopath/2007/PartnerControls"/>
    <ds:schemaRef ds:uri="b88c6a22-f980-423d-98c5-4bae664910a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cpf-word-template.dotx</Template>
  <TotalTime>343</TotalTime>
  <Pages>2</Pages>
  <Words>291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alisation</vt:lpstr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alisation</dc:title>
  <dc:subject/>
  <dc:creator>sit</dc:creator>
  <cp:keywords/>
  <dc:description/>
  <cp:lastModifiedBy>CHEE BO YU</cp:lastModifiedBy>
  <cp:revision>139</cp:revision>
  <cp:lastPrinted>2019-09-25T00:29:00Z</cp:lastPrinted>
  <dcterms:created xsi:type="dcterms:W3CDTF">2021-04-28T16:38:00Z</dcterms:created>
  <dcterms:modified xsi:type="dcterms:W3CDTF">2021-05-19T11:50:00Z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0x010100BC8EA27FBD4C284986B3106C7698E2C5</vt:lpwstr>
  </property>
</Properties>
</file>